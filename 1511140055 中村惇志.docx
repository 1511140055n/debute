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3D" w:rsidRPr="001779DF" w:rsidRDefault="002F0C3D">
      <w:pPr>
        <w:rPr>
          <w:rStyle w:val="a7"/>
          <w:rFonts w:ascii="ＭＳ ゴシック" w:eastAsia="ＭＳ ゴシック" w:hAnsi="ＭＳ ゴシック" w:cs="Arial"/>
          <w:color w:val="181818"/>
          <w:bdr w:val="none" w:sz="0" w:space="0" w:color="auto" w:frame="1"/>
          <w:shd w:val="clear" w:color="auto" w:fill="FFFFFF"/>
        </w:rPr>
      </w:pPr>
      <w:r w:rsidRPr="001779DF">
        <w:rPr>
          <w:rStyle w:val="a7"/>
          <w:rFonts w:ascii="ＭＳ ゴシック" w:eastAsia="ＭＳ ゴシック" w:hAnsi="ＭＳ ゴシック" w:cs="Arial"/>
          <w:color w:val="181818"/>
          <w:bdr w:val="none" w:sz="0" w:space="0" w:color="auto" w:frame="1"/>
          <w:shd w:val="clear" w:color="auto" w:fill="FFFFFF"/>
        </w:rPr>
        <w:t>問１</w:t>
      </w:r>
    </w:p>
    <w:p w:rsidR="001779DF" w:rsidRPr="001779DF" w:rsidRDefault="001779DF">
      <w:pPr>
        <w:rPr>
          <w:rStyle w:val="a7"/>
          <w:rFonts w:ascii="ＭＳ ゴシック" w:eastAsia="ＭＳ ゴシック" w:hAnsi="ＭＳ ゴシック" w:cs="Arial"/>
          <w:color w:val="181818"/>
          <w:bdr w:val="none" w:sz="0" w:space="0" w:color="auto" w:frame="1"/>
          <w:shd w:val="clear" w:color="auto" w:fill="FFFFFF"/>
        </w:rPr>
      </w:pPr>
      <w:r w:rsidRPr="001779DF">
        <w:rPr>
          <w:rStyle w:val="a7"/>
          <w:rFonts w:ascii="ＭＳ ゴシック" w:eastAsia="ＭＳ ゴシック" w:hAnsi="ＭＳ ゴシック" w:cs="Arial" w:hint="eastAsia"/>
          <w:color w:val="181818"/>
          <w:bdr w:val="none" w:sz="0" w:space="0" w:color="auto" w:frame="1"/>
          <w:shd w:val="clear" w:color="auto" w:fill="FFFFFF"/>
        </w:rPr>
        <w:t>＜実行結果＞</w:t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2F0C3D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登録機能：「対戦日、相手チーム名、スコア」</w:t>
      </w:r>
      <w:r w:rsidR="001779DF" w:rsidRPr="001779DF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を入力し、登録ボタン押下後、注文テーブルに登録する機能</w:t>
      </w:r>
    </w:p>
    <w:p w:rsidR="002F0C3D" w:rsidRPr="002F0C3D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5B1A92B8" wp14:editId="2C0D7E4F">
            <wp:extent cx="4448175" cy="18764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D" w:rsidRPr="001779DF" w:rsidRDefault="001779DF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一覧表示機能：登録済みのデータを一覧表示する機能</w:t>
      </w:r>
    </w:p>
    <w:p w:rsidR="002F0C3D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0820A84A" wp14:editId="691CAB3F">
            <wp:extent cx="3562350" cy="11334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C0" w:rsidRPr="00AE54C0" w:rsidRDefault="00AE54C0" w:rsidP="00AE54C0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AE54C0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初期化機能：初期化ボタン押下後、登録済みのデータを全て削除する機能（１０点）</w:t>
      </w:r>
    </w:p>
    <w:p w:rsidR="00AE54C0" w:rsidRDefault="00AE54C0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0C6015" wp14:editId="192265CA">
            <wp:extent cx="3962400" cy="3304774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415" cy="33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C0" w:rsidRPr="002F0C3D" w:rsidRDefault="00AE54C0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C9714" wp14:editId="055D7EDC">
            <wp:extent cx="4371975" cy="2105025"/>
            <wp:effectExtent l="0" t="0" r="9525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2F0C3D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エラーチェック機能：「対戦日、相手チーム名、</w:t>
      </w:r>
      <w:r w:rsidR="001779DF" w:rsidRPr="001779DF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スコア」のいずれかの入力が空の場合にエラーを表示する機能</w:t>
      </w:r>
    </w:p>
    <w:p w:rsidR="001779DF" w:rsidRPr="001779DF" w:rsidRDefault="001779DF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  <w:t>・相手チームが空欄の場合</w:t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731F72E1" wp14:editId="13C36593">
            <wp:extent cx="4514850" cy="20002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4D97CB9F" wp14:editId="5C433554">
            <wp:extent cx="3028950" cy="9715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DF" w:rsidRPr="001779DF" w:rsidRDefault="001779DF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  <w:t>・スコアが空欄の場合</w:t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lastRenderedPageBreak/>
        <w:drawing>
          <wp:inline distT="0" distB="0" distL="0" distR="0" wp14:anchorId="442F6BB0" wp14:editId="7A3F4811">
            <wp:extent cx="4352925" cy="2000250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DF">
        <w:rPr>
          <w:b/>
          <w:noProof/>
        </w:rPr>
        <w:drawing>
          <wp:inline distT="0" distB="0" distL="0" distR="0" wp14:anchorId="31CB3F84" wp14:editId="65A9297C">
            <wp:extent cx="3038475" cy="866775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DF" w:rsidRPr="001779DF" w:rsidRDefault="001779DF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  <w:t>・日付が空欄の場合</w:t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221AC595" wp14:editId="2805CDBA">
            <wp:extent cx="4495800" cy="1952625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D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drawing>
          <wp:inline distT="0" distB="0" distL="0" distR="0" wp14:anchorId="5C32A51F" wp14:editId="6F0502A5">
            <wp:extent cx="3028950" cy="8572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C0" w:rsidRPr="00760E35" w:rsidRDefault="00AE54C0" w:rsidP="00760E35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760E35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１件削除機能：一覧画面で１つ選択して削除する機能（５点）</w:t>
      </w:r>
    </w:p>
    <w:p w:rsidR="00AE54C0" w:rsidRDefault="00760E35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8102F" wp14:editId="5846D26E">
            <wp:extent cx="3943350" cy="2269127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9623" cy="22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35" w:rsidRPr="002F0C3D" w:rsidRDefault="00760E35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77A176" wp14:editId="5042369A">
            <wp:extent cx="4476750" cy="203835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3D" w:rsidRPr="001779DF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2F0C3D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検索機能：相手チーム名を入</w:t>
      </w:r>
      <w:r w:rsidR="001779DF" w:rsidRPr="001779DF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れると該当（部分一致）する試合結果一覧を表示する機能</w:t>
      </w:r>
    </w:p>
    <w:p w:rsidR="002F0C3D" w:rsidRPr="002F0C3D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1779DF">
        <w:rPr>
          <w:b/>
          <w:noProof/>
        </w:rPr>
        <w:lastRenderedPageBreak/>
        <w:drawing>
          <wp:inline distT="0" distB="0" distL="0" distR="0" wp14:anchorId="527FF2BB" wp14:editId="205A3B14">
            <wp:extent cx="2474373" cy="2009775"/>
            <wp:effectExtent l="0" t="0" r="254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0797" cy="20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20F">
        <w:rPr>
          <w:noProof/>
        </w:rPr>
        <w:drawing>
          <wp:inline distT="0" distB="0" distL="0" distR="0" wp14:anchorId="0185E89A" wp14:editId="6ECC1FFD">
            <wp:extent cx="3657600" cy="17526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0C3D" w:rsidRPr="002F0C3D" w:rsidRDefault="002F0C3D" w:rsidP="002F0C3D">
      <w:pPr>
        <w:widowControl/>
        <w:shd w:val="clear" w:color="auto" w:fill="FFFFFF"/>
        <w:jc w:val="left"/>
        <w:textAlignment w:val="baseline"/>
        <w:rPr>
          <w:rFonts w:ascii="inherit" w:eastAsia="ＭＳ Ｐゴシック" w:hAnsi="inherit" w:cs="Arial" w:hint="eastAsia"/>
          <w:b/>
          <w:color w:val="181818"/>
          <w:kern w:val="0"/>
          <w:sz w:val="24"/>
          <w:szCs w:val="24"/>
        </w:rPr>
      </w:pPr>
      <w:r w:rsidRPr="002F0C3D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１件修正機能：一覧画面で１つ</w:t>
      </w:r>
      <w:r w:rsidR="001779DF" w:rsidRPr="001779DF">
        <w:rPr>
          <w:rFonts w:ascii="inherit" w:eastAsia="ＭＳ Ｐゴシック" w:hAnsi="inherit" w:cs="Arial"/>
          <w:b/>
          <w:color w:val="181818"/>
          <w:kern w:val="0"/>
          <w:sz w:val="24"/>
          <w:szCs w:val="24"/>
        </w:rPr>
        <w:t>選択して「対戦日、相手チーム名、スコア」を変更できる機能</w:t>
      </w:r>
    </w:p>
    <w:p w:rsidR="002F0C3D" w:rsidRPr="001779DF" w:rsidRDefault="002F0C3D">
      <w:pPr>
        <w:rPr>
          <w:rFonts w:ascii="Arial" w:hAnsi="Arial" w:cs="Arial"/>
          <w:b/>
          <w:bCs/>
          <w:color w:val="181818"/>
          <w:bdr w:val="none" w:sz="0" w:space="0" w:color="auto" w:frame="1"/>
          <w:shd w:val="clear" w:color="auto" w:fill="FFFFFF"/>
        </w:rPr>
      </w:pPr>
      <w:r w:rsidRPr="001779DF">
        <w:rPr>
          <w:b/>
          <w:noProof/>
        </w:rPr>
        <w:drawing>
          <wp:inline distT="0" distB="0" distL="0" distR="0" wp14:anchorId="3CD4CE65" wp14:editId="2ACE94E0">
            <wp:extent cx="4381500" cy="35814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DF">
        <w:rPr>
          <w:b/>
          <w:noProof/>
        </w:rPr>
        <w:lastRenderedPageBreak/>
        <w:drawing>
          <wp:inline distT="0" distB="0" distL="0" distR="0" wp14:anchorId="04D0A621" wp14:editId="1CFF94F0">
            <wp:extent cx="5114925" cy="1057275"/>
            <wp:effectExtent l="0" t="0" r="9525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DF">
        <w:rPr>
          <w:b/>
          <w:noProof/>
        </w:rPr>
        <w:drawing>
          <wp:inline distT="0" distB="0" distL="0" distR="0" wp14:anchorId="3A958EEE" wp14:editId="3CC8EF39">
            <wp:extent cx="3593598" cy="2990850"/>
            <wp:effectExtent l="0" t="0" r="698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44" cy="29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C3D" w:rsidRPr="001779DF">
      <w:headerReference w:type="default" r:id="rId2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4C0" w:rsidRDefault="00AE54C0" w:rsidP="002F0C3D">
      <w:r>
        <w:separator/>
      </w:r>
    </w:p>
  </w:endnote>
  <w:endnote w:type="continuationSeparator" w:id="0">
    <w:p w:rsidR="00AE54C0" w:rsidRDefault="00AE54C0" w:rsidP="002F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4C0" w:rsidRDefault="00AE54C0" w:rsidP="002F0C3D">
      <w:r>
        <w:separator/>
      </w:r>
    </w:p>
  </w:footnote>
  <w:footnote w:type="continuationSeparator" w:id="0">
    <w:p w:rsidR="00AE54C0" w:rsidRDefault="00AE54C0" w:rsidP="002F0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4C0" w:rsidRPr="002F0C3D" w:rsidRDefault="00AE54C0" w:rsidP="002F0C3D">
    <w:pPr>
      <w:widowControl/>
      <w:shd w:val="clear" w:color="auto" w:fill="FFFFFF"/>
      <w:spacing w:after="375"/>
      <w:jc w:val="left"/>
      <w:textAlignment w:val="baseline"/>
      <w:outlineLvl w:val="0"/>
      <w:rPr>
        <w:rFonts w:ascii="Arial" w:eastAsia="ＭＳ Ｐゴシック" w:hAnsi="Arial" w:cs="Arial"/>
        <w:bCs/>
        <w:color w:val="0A070F"/>
        <w:kern w:val="36"/>
        <w:sz w:val="48"/>
        <w:szCs w:val="48"/>
      </w:rPr>
    </w:pPr>
    <w:r w:rsidRPr="002F0C3D">
      <w:rPr>
        <w:rFonts w:ascii="Arial" w:eastAsia="ＭＳ Ｐゴシック" w:hAnsi="Arial" w:cs="Arial"/>
        <w:bCs/>
        <w:color w:val="0A070F"/>
        <w:kern w:val="36"/>
        <w:sz w:val="48"/>
        <w:szCs w:val="48"/>
      </w:rPr>
      <w:t>ソフトウェア開発・展開（臨時試験</w:t>
    </w:r>
    <w:r w:rsidRPr="002F0C3D">
      <w:rPr>
        <w:rFonts w:ascii="Arial" w:eastAsia="ＭＳ Ｐゴシック" w:hAnsi="Arial" w:cs="Arial"/>
        <w:bCs/>
        <w:color w:val="0A070F"/>
        <w:kern w:val="36"/>
        <w:sz w:val="48"/>
        <w:szCs w:val="48"/>
      </w:rPr>
      <w:t>2017</w:t>
    </w:r>
    <w:r w:rsidRPr="002F0C3D">
      <w:rPr>
        <w:rFonts w:ascii="Arial" w:eastAsia="ＭＳ Ｐゴシック" w:hAnsi="Arial" w:cs="Arial"/>
        <w:bCs/>
        <w:color w:val="0A070F"/>
        <w:kern w:val="36"/>
        <w:sz w:val="48"/>
        <w:szCs w:val="48"/>
      </w:rPr>
      <w:t>）</w:t>
    </w:r>
  </w:p>
  <w:p w:rsidR="00AE54C0" w:rsidRPr="002F0C3D" w:rsidRDefault="00AE54C0" w:rsidP="002F0C3D">
    <w:pPr>
      <w:pStyle w:val="a3"/>
      <w:jc w:val="right"/>
    </w:pPr>
    <w:r>
      <w:rPr>
        <w:rFonts w:hint="eastAsia"/>
      </w:rPr>
      <w:t>学籍番号：1511140055　氏名：中村　惇志</w:t>
    </w:r>
  </w:p>
  <w:p w:rsidR="00AE54C0" w:rsidRDefault="00AE54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1082"/>
    <w:multiLevelType w:val="multilevel"/>
    <w:tmpl w:val="F29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A7496"/>
    <w:multiLevelType w:val="multilevel"/>
    <w:tmpl w:val="C8EC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616BF"/>
    <w:multiLevelType w:val="multilevel"/>
    <w:tmpl w:val="B2BC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06EFE"/>
    <w:multiLevelType w:val="multilevel"/>
    <w:tmpl w:val="8DEE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3D"/>
    <w:rsid w:val="001779DF"/>
    <w:rsid w:val="002F0C3D"/>
    <w:rsid w:val="005E120F"/>
    <w:rsid w:val="00760E35"/>
    <w:rsid w:val="009D1150"/>
    <w:rsid w:val="00A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F1ED63-79C1-4DE5-8399-EDDE77F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0C3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C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0C3D"/>
  </w:style>
  <w:style w:type="paragraph" w:styleId="a5">
    <w:name w:val="footer"/>
    <w:basedOn w:val="a"/>
    <w:link w:val="a6"/>
    <w:uiPriority w:val="99"/>
    <w:unhideWhenUsed/>
    <w:rsid w:val="002F0C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0C3D"/>
  </w:style>
  <w:style w:type="character" w:customStyle="1" w:styleId="10">
    <w:name w:val="見出し 1 (文字)"/>
    <w:basedOn w:val="a0"/>
    <w:link w:val="1"/>
    <w:uiPriority w:val="9"/>
    <w:rsid w:val="002F0C3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2F0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A8A39513</Template>
  <TotalTime>28</TotalTime>
  <Pages>6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cp:lastPrinted>2017-07-28T08:30:00Z</cp:lastPrinted>
  <dcterms:created xsi:type="dcterms:W3CDTF">2017-07-28T08:13:00Z</dcterms:created>
  <dcterms:modified xsi:type="dcterms:W3CDTF">2017-07-28T08:58:00Z</dcterms:modified>
</cp:coreProperties>
</file>