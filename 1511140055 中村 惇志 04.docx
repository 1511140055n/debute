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50" w:rsidRDefault="007D2042">
      <w:r>
        <w:rPr>
          <w:rFonts w:hint="eastAsia"/>
        </w:rPr>
        <w:t>演習1</w:t>
      </w:r>
    </w:p>
    <w:p w:rsidR="00B33B81" w:rsidRDefault="0093338B">
      <w:r>
        <w:rPr>
          <w:noProof/>
        </w:rPr>
        <w:drawing>
          <wp:inline distT="0" distB="0" distL="0" distR="0" wp14:anchorId="4BF11C72" wp14:editId="6F775FB1">
            <wp:extent cx="4819650" cy="1000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8B" w:rsidRDefault="0093338B">
      <w:r>
        <w:rPr>
          <w:noProof/>
        </w:rPr>
        <w:drawing>
          <wp:inline distT="0" distB="0" distL="0" distR="0" wp14:anchorId="2E271825" wp14:editId="568D050B">
            <wp:extent cx="4581525" cy="12287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8B" w:rsidRDefault="0093338B">
      <w:r>
        <w:rPr>
          <w:rFonts w:hint="eastAsia"/>
        </w:rPr>
        <w:t>演習2</w:t>
      </w:r>
    </w:p>
    <w:p w:rsidR="0093338B" w:rsidRDefault="0093338B">
      <w:r>
        <w:rPr>
          <w:noProof/>
        </w:rPr>
        <w:drawing>
          <wp:inline distT="0" distB="0" distL="0" distR="0" wp14:anchorId="1F871814" wp14:editId="46C0CE4A">
            <wp:extent cx="5400040" cy="753745"/>
            <wp:effectExtent l="0" t="0" r="0" b="825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98BD0" wp14:editId="73F654ED">
            <wp:extent cx="5400040" cy="3311525"/>
            <wp:effectExtent l="0" t="0" r="0" b="317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F" w:rsidRDefault="007E231F"/>
    <w:p w:rsidR="007E231F" w:rsidRDefault="007E231F"/>
    <w:p w:rsidR="007E231F" w:rsidRDefault="007E231F">
      <w:bookmarkStart w:id="0" w:name="_GoBack"/>
      <w:bookmarkEnd w:id="0"/>
      <w:r>
        <w:rPr>
          <w:rFonts w:hint="eastAsia"/>
        </w:rPr>
        <w:lastRenderedPageBreak/>
        <w:t>演習4</w:t>
      </w:r>
    </w:p>
    <w:p w:rsidR="007E231F" w:rsidRDefault="007E231F">
      <w:r>
        <w:rPr>
          <w:noProof/>
        </w:rPr>
        <w:drawing>
          <wp:inline distT="0" distB="0" distL="0" distR="0" wp14:anchorId="7D1E5EE0" wp14:editId="5B4895E5">
            <wp:extent cx="5400040" cy="85725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F" w:rsidRDefault="007E231F">
      <w:pPr>
        <w:rPr>
          <w:rFonts w:hint="eastAsia"/>
        </w:rPr>
      </w:pPr>
      <w:r>
        <w:rPr>
          <w:noProof/>
        </w:rPr>
        <w:drawing>
          <wp:inline distT="0" distB="0" distL="0" distR="0" wp14:anchorId="7574C8C0" wp14:editId="307F4978">
            <wp:extent cx="5400040" cy="167830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1F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042" w:rsidRDefault="007D2042" w:rsidP="007D2042">
      <w:r>
        <w:separator/>
      </w:r>
    </w:p>
  </w:endnote>
  <w:endnote w:type="continuationSeparator" w:id="0">
    <w:p w:rsidR="007D2042" w:rsidRDefault="007D2042" w:rsidP="007D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042" w:rsidRDefault="007D2042" w:rsidP="007D2042">
      <w:r>
        <w:separator/>
      </w:r>
    </w:p>
  </w:footnote>
  <w:footnote w:type="continuationSeparator" w:id="0">
    <w:p w:rsidR="007D2042" w:rsidRDefault="007D2042" w:rsidP="007D2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42" w:rsidRDefault="00B06102">
    <w:pPr>
      <w:pStyle w:val="a3"/>
      <w:rPr>
        <w:sz w:val="44"/>
        <w:szCs w:val="44"/>
      </w:rPr>
    </w:pPr>
    <w:r>
      <w:rPr>
        <w:rFonts w:hint="eastAsia"/>
        <w:sz w:val="44"/>
        <w:szCs w:val="44"/>
      </w:rPr>
      <w:t>第</w:t>
    </w:r>
    <w:r w:rsidR="0093338B">
      <w:rPr>
        <w:rFonts w:hint="eastAsia"/>
        <w:sz w:val="44"/>
        <w:szCs w:val="44"/>
      </w:rPr>
      <w:t>4</w:t>
    </w:r>
    <w:r w:rsidR="007D2042" w:rsidRPr="007D2042">
      <w:rPr>
        <w:rFonts w:hint="eastAsia"/>
        <w:sz w:val="44"/>
        <w:szCs w:val="44"/>
      </w:rPr>
      <w:t>回ソフトウェア開発演習</w:t>
    </w:r>
  </w:p>
  <w:p w:rsidR="00B06102" w:rsidRPr="00B06102" w:rsidRDefault="00B06102">
    <w:pPr>
      <w:pStyle w:val="a3"/>
      <w:rPr>
        <w:sz w:val="44"/>
        <w:szCs w:val="44"/>
      </w:rPr>
    </w:pPr>
  </w:p>
  <w:p w:rsidR="007D2042" w:rsidRDefault="007D2042" w:rsidP="007D2042">
    <w:pPr>
      <w:pStyle w:val="a3"/>
      <w:jc w:val="right"/>
    </w:pPr>
    <w:r>
      <w:rPr>
        <w:rFonts w:hint="eastAsia"/>
      </w:rPr>
      <w:t>学籍番号：1511140055 氏名:中村 惇志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42"/>
    <w:rsid w:val="007D2042"/>
    <w:rsid w:val="007E231F"/>
    <w:rsid w:val="0093338B"/>
    <w:rsid w:val="009D1150"/>
    <w:rsid w:val="00AF661D"/>
    <w:rsid w:val="00B06102"/>
    <w:rsid w:val="00B3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708B08D"/>
  <w15:chartTrackingRefBased/>
  <w15:docId w15:val="{19F402DE-49CE-4A33-9636-74E6B3A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2042"/>
  </w:style>
  <w:style w:type="paragraph" w:styleId="a5">
    <w:name w:val="footer"/>
    <w:basedOn w:val="a"/>
    <w:link w:val="a6"/>
    <w:uiPriority w:val="99"/>
    <w:unhideWhenUsed/>
    <w:rsid w:val="007D20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4A2B1-BC33-4CFF-91E3-7482D4FB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7DF5A57B</Template>
  <TotalTime>27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dcterms:created xsi:type="dcterms:W3CDTF">2017-10-11T08:05:00Z</dcterms:created>
  <dcterms:modified xsi:type="dcterms:W3CDTF">2017-10-11T08:32:00Z</dcterms:modified>
</cp:coreProperties>
</file>